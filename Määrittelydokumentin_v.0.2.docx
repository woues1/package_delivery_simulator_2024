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F906" w14:textId="7DD659F7" w:rsidR="006E635C" w:rsidRPr="006137FA" w:rsidRDefault="009B1529" w:rsidP="003E2545">
      <w:pPr>
        <w:pStyle w:val="Kirjoittaja"/>
        <w:spacing w:before="360"/>
      </w:pPr>
      <w:r>
        <w:t>Toni</w:t>
      </w:r>
      <w:r w:rsidR="006E635C" w:rsidRPr="006137FA">
        <w:t xml:space="preserve"> </w:t>
      </w:r>
      <w:r>
        <w:t>Hirvikallio</w:t>
      </w:r>
      <w:r w:rsidR="005F2872">
        <w:t xml:space="preserve">, </w:t>
      </w:r>
      <w:r>
        <w:t>Verner</w:t>
      </w:r>
      <w:r w:rsidR="005F2872">
        <w:t xml:space="preserve"> </w:t>
      </w:r>
      <w:r>
        <w:t>Etola</w:t>
      </w:r>
    </w:p>
    <w:p w14:paraId="1A3D0B5C" w14:textId="6F391993" w:rsidR="006E635C" w:rsidRPr="00101215" w:rsidRDefault="009B1529" w:rsidP="002B0DBE">
      <w:pPr>
        <w:pStyle w:val="Opinnytetynotsikko"/>
      </w:pPr>
      <w:proofErr w:type="spellStart"/>
      <w:r>
        <w:t>Package</w:t>
      </w:r>
      <w:proofErr w:type="spellEnd"/>
      <w:r>
        <w:t xml:space="preserve"> </w:t>
      </w:r>
      <w:proofErr w:type="spellStart"/>
      <w:r>
        <w:t>delivery</w:t>
      </w:r>
      <w:proofErr w:type="spellEnd"/>
      <w:r>
        <w:t xml:space="preserve"> </w:t>
      </w:r>
      <w:proofErr w:type="spellStart"/>
      <w:r>
        <w:t>simulator</w:t>
      </w:r>
      <w:proofErr w:type="spellEnd"/>
      <w:r>
        <w:t xml:space="preserve"> 2024</w:t>
      </w:r>
    </w:p>
    <w:p w14:paraId="32E99A65" w14:textId="77777777" w:rsidR="0008442C" w:rsidRPr="00484241" w:rsidRDefault="0008442C" w:rsidP="00800336">
      <w:pPr>
        <w:pStyle w:val="Kansilehdentiedot"/>
        <w:spacing w:before="1644"/>
      </w:pPr>
      <w:r w:rsidRPr="00484241">
        <w:t>Metropolia Ammattikorkeakoulu</w:t>
      </w:r>
    </w:p>
    <w:p w14:paraId="46D4E397" w14:textId="77777777" w:rsidR="0008442C" w:rsidRPr="00484241" w:rsidRDefault="00473060" w:rsidP="00583D55">
      <w:pPr>
        <w:pStyle w:val="Kansilehdentiedot"/>
      </w:pPr>
      <w:r>
        <w:t>Insinööri (AMK)</w:t>
      </w:r>
    </w:p>
    <w:p w14:paraId="702BFBF5" w14:textId="77777777" w:rsidR="0008442C" w:rsidRPr="00484241" w:rsidRDefault="001C425D" w:rsidP="00583D55">
      <w:pPr>
        <w:pStyle w:val="Kansilehdentiedot"/>
      </w:pPr>
      <w:r>
        <w:t>Tieto- ja viestintätekniikka</w:t>
      </w:r>
    </w:p>
    <w:p w14:paraId="626DD99E" w14:textId="77777777" w:rsidR="0008442C" w:rsidRPr="00484241" w:rsidRDefault="001C425D" w:rsidP="00583D55">
      <w:pPr>
        <w:pStyle w:val="Kansilehdentiedot"/>
      </w:pPr>
      <w:r>
        <w:t>Ohjelmisto 1 ja 2, Määrittelydokumentti</w:t>
      </w:r>
    </w:p>
    <w:p w14:paraId="2B4266BB" w14:textId="77777777" w:rsidR="005D410C" w:rsidRDefault="00806D81" w:rsidP="005D410C">
      <w:pPr>
        <w:pStyle w:val="Kansilehdentiedot"/>
        <w:sectPr w:rsidR="005D410C" w:rsidSect="003F0DC5">
          <w:headerReference w:type="default" r:id="rId11"/>
          <w:pgSz w:w="11906" w:h="16838" w:code="9"/>
          <w:pgMar w:top="7938" w:right="1134" w:bottom="1701" w:left="2268" w:header="675" w:footer="709" w:gutter="0"/>
          <w:cols w:space="708"/>
          <w:docGrid w:linePitch="360"/>
        </w:sectPr>
      </w:pPr>
      <w:r>
        <w:t>1</w:t>
      </w:r>
      <w:r w:rsidR="001C425D">
        <w:t>3</w:t>
      </w:r>
      <w:r>
        <w:t>.</w:t>
      </w:r>
      <w:r w:rsidR="001C425D">
        <w:t>10</w:t>
      </w:r>
      <w:r w:rsidR="00473060">
        <w:t>.202</w:t>
      </w:r>
      <w:r w:rsidR="001C425D">
        <w:t>2</w:t>
      </w:r>
    </w:p>
    <w:p w14:paraId="2D6BCFBA" w14:textId="77777777" w:rsidR="005D410C" w:rsidRDefault="005D410C" w:rsidP="00701D50">
      <w:r>
        <w:br w:type="page"/>
      </w:r>
    </w:p>
    <w:p w14:paraId="1C0CEA77" w14:textId="77777777" w:rsidR="00600602" w:rsidRPr="0007485F" w:rsidRDefault="00600602" w:rsidP="0007485F">
      <w:pPr>
        <w:pStyle w:val="Sisllysluettelonotsikko1"/>
      </w:pPr>
      <w:r w:rsidRPr="0007485F">
        <w:lastRenderedPageBreak/>
        <w:t>Sisällys</w:t>
      </w:r>
    </w:p>
    <w:p w14:paraId="368B8D2E" w14:textId="77777777" w:rsidR="005F2872" w:rsidRDefault="00B62026">
      <w:pPr>
        <w:pStyle w:val="TOC1"/>
        <w:tabs>
          <w:tab w:val="left" w:pos="397"/>
        </w:tabs>
        <w:rPr>
          <w:rFonts w:eastAsiaTheme="minorEastAsia" w:cstheme="minorBidi"/>
          <w:sz w:val="22"/>
          <w:lang w:eastAsia="fi-FI"/>
        </w:rPr>
      </w:pPr>
      <w:r>
        <w:rPr>
          <w:sz w:val="22"/>
        </w:rPr>
        <w:fldChar w:fldCharType="begin"/>
      </w:r>
      <w:r w:rsidR="00FE1E41">
        <w:rPr>
          <w:sz w:val="22"/>
        </w:rPr>
        <w:instrText xml:space="preserve"> TOC</w:instrText>
      </w:r>
      <w:r>
        <w:rPr>
          <w:sz w:val="22"/>
        </w:rPr>
        <w:instrText xml:space="preserve"> \h \z \t "</w:instrText>
      </w:r>
      <w:r w:rsidR="00FE1E41">
        <w:rPr>
          <w:sz w:val="22"/>
        </w:rPr>
        <w:instrText>Pääluvun otsikko;1;Lähteet+liitteet otsikko;1;</w:instrText>
      </w:r>
      <w:r>
        <w:rPr>
          <w:sz w:val="22"/>
        </w:rPr>
        <w:instrText xml:space="preserve">Alaluvun otsikko;2;Alaluvun alaotsikko;3" </w:instrText>
      </w:r>
      <w:r>
        <w:rPr>
          <w:sz w:val="22"/>
        </w:rPr>
        <w:fldChar w:fldCharType="separate"/>
      </w:r>
      <w:hyperlink w:anchor="_Toc116549033" w:history="1">
        <w:r w:rsidR="005F2872" w:rsidRPr="00B830C5">
          <w:rPr>
            <w:rStyle w:val="Hyperlink"/>
          </w:rPr>
          <w:t>1</w:t>
        </w:r>
        <w:r w:rsidR="005F2872">
          <w:rPr>
            <w:rFonts w:eastAsiaTheme="minorEastAsia" w:cstheme="minorBidi"/>
            <w:sz w:val="22"/>
            <w:lang w:eastAsia="fi-FI"/>
          </w:rPr>
          <w:tab/>
        </w:r>
        <w:r w:rsidR="005F2872" w:rsidRPr="00B830C5">
          <w:rPr>
            <w:rStyle w:val="Hyperlink"/>
          </w:rPr>
          <w:t>Johdanto</w:t>
        </w:r>
        <w:r w:rsidR="005F2872">
          <w:rPr>
            <w:webHidden/>
          </w:rPr>
          <w:tab/>
        </w:r>
        <w:r w:rsidR="005F2872">
          <w:rPr>
            <w:webHidden/>
          </w:rPr>
          <w:fldChar w:fldCharType="begin"/>
        </w:r>
        <w:r w:rsidR="005F2872">
          <w:rPr>
            <w:webHidden/>
          </w:rPr>
          <w:instrText xml:space="preserve"> PAGEREF _Toc116549033 \h </w:instrText>
        </w:r>
        <w:r w:rsidR="005F2872">
          <w:rPr>
            <w:webHidden/>
          </w:rPr>
        </w:r>
        <w:r w:rsidR="005F2872">
          <w:rPr>
            <w:webHidden/>
          </w:rPr>
          <w:fldChar w:fldCharType="separate"/>
        </w:r>
        <w:r w:rsidR="005F2872">
          <w:rPr>
            <w:webHidden/>
          </w:rPr>
          <w:t>1</w:t>
        </w:r>
        <w:r w:rsidR="005F2872">
          <w:rPr>
            <w:webHidden/>
          </w:rPr>
          <w:fldChar w:fldCharType="end"/>
        </w:r>
      </w:hyperlink>
    </w:p>
    <w:p w14:paraId="22B3EF29" w14:textId="77777777" w:rsidR="005F2872" w:rsidRDefault="00000000">
      <w:pPr>
        <w:pStyle w:val="TOC1"/>
        <w:tabs>
          <w:tab w:val="left" w:pos="397"/>
        </w:tabs>
        <w:rPr>
          <w:rFonts w:eastAsiaTheme="minorEastAsia" w:cstheme="minorBidi"/>
          <w:sz w:val="22"/>
          <w:lang w:eastAsia="fi-FI"/>
        </w:rPr>
      </w:pPr>
      <w:hyperlink w:anchor="_Toc116549034" w:history="1">
        <w:r w:rsidR="005F2872" w:rsidRPr="00B830C5">
          <w:rPr>
            <w:rStyle w:val="Hyperlink"/>
          </w:rPr>
          <w:t>2</w:t>
        </w:r>
        <w:r w:rsidR="005F2872">
          <w:rPr>
            <w:rFonts w:eastAsiaTheme="minorEastAsia" w:cstheme="minorBidi"/>
            <w:sz w:val="22"/>
            <w:lang w:eastAsia="fi-FI"/>
          </w:rPr>
          <w:tab/>
        </w:r>
        <w:r w:rsidR="005F2872" w:rsidRPr="00B830C5">
          <w:rPr>
            <w:rStyle w:val="Hyperlink"/>
          </w:rPr>
          <w:t>Visio</w:t>
        </w:r>
        <w:r w:rsidR="005F2872">
          <w:rPr>
            <w:webHidden/>
          </w:rPr>
          <w:tab/>
        </w:r>
        <w:r w:rsidR="005F2872">
          <w:rPr>
            <w:webHidden/>
          </w:rPr>
          <w:fldChar w:fldCharType="begin"/>
        </w:r>
        <w:r w:rsidR="005F2872">
          <w:rPr>
            <w:webHidden/>
          </w:rPr>
          <w:instrText xml:space="preserve"> PAGEREF _Toc116549034 \h </w:instrText>
        </w:r>
        <w:r w:rsidR="005F2872">
          <w:rPr>
            <w:webHidden/>
          </w:rPr>
        </w:r>
        <w:r w:rsidR="005F2872">
          <w:rPr>
            <w:webHidden/>
          </w:rPr>
          <w:fldChar w:fldCharType="separate"/>
        </w:r>
        <w:r w:rsidR="005F2872">
          <w:rPr>
            <w:webHidden/>
          </w:rPr>
          <w:t>1</w:t>
        </w:r>
        <w:r w:rsidR="005F2872">
          <w:rPr>
            <w:webHidden/>
          </w:rPr>
          <w:fldChar w:fldCharType="end"/>
        </w:r>
      </w:hyperlink>
    </w:p>
    <w:p w14:paraId="6BEABC60" w14:textId="77777777" w:rsidR="005F2872" w:rsidRDefault="00000000">
      <w:pPr>
        <w:pStyle w:val="TOC1"/>
        <w:tabs>
          <w:tab w:val="left" w:pos="397"/>
        </w:tabs>
        <w:rPr>
          <w:rFonts w:eastAsiaTheme="minorEastAsia" w:cstheme="minorBidi"/>
          <w:sz w:val="22"/>
          <w:lang w:eastAsia="fi-FI"/>
        </w:rPr>
      </w:pPr>
      <w:hyperlink w:anchor="_Toc116549035" w:history="1">
        <w:r w:rsidR="005F2872" w:rsidRPr="00B830C5">
          <w:rPr>
            <w:rStyle w:val="Hyperlink"/>
          </w:rPr>
          <w:t>3</w:t>
        </w:r>
        <w:r w:rsidR="005F2872">
          <w:rPr>
            <w:rFonts w:eastAsiaTheme="minorEastAsia" w:cstheme="minorBidi"/>
            <w:sz w:val="22"/>
            <w:lang w:eastAsia="fi-FI"/>
          </w:rPr>
          <w:tab/>
        </w:r>
        <w:r w:rsidR="005F2872" w:rsidRPr="00B830C5">
          <w:rPr>
            <w:rStyle w:val="Hyperlink"/>
          </w:rPr>
          <w:t>Läpäisykuvaus</w:t>
        </w:r>
        <w:r w:rsidR="005F2872">
          <w:rPr>
            <w:webHidden/>
          </w:rPr>
          <w:tab/>
        </w:r>
        <w:r w:rsidR="005F2872">
          <w:rPr>
            <w:webHidden/>
          </w:rPr>
          <w:fldChar w:fldCharType="begin"/>
        </w:r>
        <w:r w:rsidR="005F2872">
          <w:rPr>
            <w:webHidden/>
          </w:rPr>
          <w:instrText xml:space="preserve"> PAGEREF _Toc116549035 \h </w:instrText>
        </w:r>
        <w:r w:rsidR="005F2872">
          <w:rPr>
            <w:webHidden/>
          </w:rPr>
        </w:r>
        <w:r w:rsidR="005F2872">
          <w:rPr>
            <w:webHidden/>
          </w:rPr>
          <w:fldChar w:fldCharType="separate"/>
        </w:r>
        <w:r w:rsidR="005F2872">
          <w:rPr>
            <w:webHidden/>
          </w:rPr>
          <w:t>1</w:t>
        </w:r>
        <w:r w:rsidR="005F2872">
          <w:rPr>
            <w:webHidden/>
          </w:rPr>
          <w:fldChar w:fldCharType="end"/>
        </w:r>
      </w:hyperlink>
    </w:p>
    <w:p w14:paraId="2749AFD4" w14:textId="77777777" w:rsidR="005F2872" w:rsidRDefault="00000000">
      <w:pPr>
        <w:pStyle w:val="TOC1"/>
        <w:tabs>
          <w:tab w:val="left" w:pos="397"/>
        </w:tabs>
        <w:rPr>
          <w:rFonts w:eastAsiaTheme="minorEastAsia" w:cstheme="minorBidi"/>
          <w:sz w:val="22"/>
          <w:lang w:eastAsia="fi-FI"/>
        </w:rPr>
      </w:pPr>
      <w:hyperlink w:anchor="_Toc116549036" w:history="1">
        <w:r w:rsidR="005F2872" w:rsidRPr="00B830C5">
          <w:rPr>
            <w:rStyle w:val="Hyperlink"/>
          </w:rPr>
          <w:t>4</w:t>
        </w:r>
        <w:r w:rsidR="005F2872">
          <w:rPr>
            <w:rFonts w:eastAsiaTheme="minorEastAsia" w:cstheme="minorBidi"/>
            <w:sz w:val="22"/>
            <w:lang w:eastAsia="fi-FI"/>
          </w:rPr>
          <w:tab/>
        </w:r>
        <w:r w:rsidR="005F2872" w:rsidRPr="00B830C5">
          <w:rPr>
            <w:rStyle w:val="Hyperlink"/>
          </w:rPr>
          <w:t>Poikkeavat suorituspolut</w:t>
        </w:r>
        <w:r w:rsidR="005F2872">
          <w:rPr>
            <w:webHidden/>
          </w:rPr>
          <w:tab/>
        </w:r>
        <w:r w:rsidR="005F2872">
          <w:rPr>
            <w:webHidden/>
          </w:rPr>
          <w:fldChar w:fldCharType="begin"/>
        </w:r>
        <w:r w:rsidR="005F2872">
          <w:rPr>
            <w:webHidden/>
          </w:rPr>
          <w:instrText xml:space="preserve"> PAGEREF _Toc116549036 \h </w:instrText>
        </w:r>
        <w:r w:rsidR="005F2872">
          <w:rPr>
            <w:webHidden/>
          </w:rPr>
        </w:r>
        <w:r w:rsidR="005F2872">
          <w:rPr>
            <w:webHidden/>
          </w:rPr>
          <w:fldChar w:fldCharType="separate"/>
        </w:r>
        <w:r w:rsidR="005F2872">
          <w:rPr>
            <w:webHidden/>
          </w:rPr>
          <w:t>4</w:t>
        </w:r>
        <w:r w:rsidR="005F2872">
          <w:rPr>
            <w:webHidden/>
          </w:rPr>
          <w:fldChar w:fldCharType="end"/>
        </w:r>
      </w:hyperlink>
    </w:p>
    <w:p w14:paraId="50EB22B8" w14:textId="77777777" w:rsidR="005F2872" w:rsidRDefault="00000000">
      <w:pPr>
        <w:pStyle w:val="TOC1"/>
        <w:tabs>
          <w:tab w:val="left" w:pos="397"/>
        </w:tabs>
        <w:rPr>
          <w:rFonts w:eastAsiaTheme="minorEastAsia" w:cstheme="minorBidi"/>
          <w:sz w:val="22"/>
          <w:lang w:eastAsia="fi-FI"/>
        </w:rPr>
      </w:pPr>
      <w:hyperlink w:anchor="_Toc116549037" w:history="1">
        <w:r w:rsidR="005F2872" w:rsidRPr="00B830C5">
          <w:rPr>
            <w:rStyle w:val="Hyperlink"/>
          </w:rPr>
          <w:t>5</w:t>
        </w:r>
        <w:r w:rsidR="005F2872">
          <w:rPr>
            <w:rFonts w:eastAsiaTheme="minorEastAsia" w:cstheme="minorBidi"/>
            <w:sz w:val="22"/>
            <w:lang w:eastAsia="fi-FI"/>
          </w:rPr>
          <w:tab/>
        </w:r>
        <w:r w:rsidR="005F2872" w:rsidRPr="00B830C5">
          <w:rPr>
            <w:rStyle w:val="Hyperlink"/>
          </w:rPr>
          <w:t>Laadulliset vaatimukset</w:t>
        </w:r>
        <w:r w:rsidR="005F2872">
          <w:rPr>
            <w:webHidden/>
          </w:rPr>
          <w:tab/>
        </w:r>
        <w:r w:rsidR="005F2872">
          <w:rPr>
            <w:webHidden/>
          </w:rPr>
          <w:fldChar w:fldCharType="begin"/>
        </w:r>
        <w:r w:rsidR="005F2872">
          <w:rPr>
            <w:webHidden/>
          </w:rPr>
          <w:instrText xml:space="preserve"> PAGEREF _Toc116549037 \h </w:instrText>
        </w:r>
        <w:r w:rsidR="005F2872">
          <w:rPr>
            <w:webHidden/>
          </w:rPr>
        </w:r>
        <w:r w:rsidR="005F2872">
          <w:rPr>
            <w:webHidden/>
          </w:rPr>
          <w:fldChar w:fldCharType="separate"/>
        </w:r>
        <w:r w:rsidR="005F2872">
          <w:rPr>
            <w:webHidden/>
          </w:rPr>
          <w:t>4</w:t>
        </w:r>
        <w:r w:rsidR="005F2872">
          <w:rPr>
            <w:webHidden/>
          </w:rPr>
          <w:fldChar w:fldCharType="end"/>
        </w:r>
      </w:hyperlink>
    </w:p>
    <w:p w14:paraId="679FCA5A" w14:textId="77777777" w:rsidR="005F2872" w:rsidRDefault="00000000">
      <w:pPr>
        <w:pStyle w:val="TOC1"/>
        <w:tabs>
          <w:tab w:val="left" w:pos="397"/>
        </w:tabs>
        <w:rPr>
          <w:rFonts w:eastAsiaTheme="minorEastAsia" w:cstheme="minorBidi"/>
          <w:sz w:val="22"/>
          <w:lang w:eastAsia="fi-FI"/>
        </w:rPr>
      </w:pPr>
      <w:hyperlink w:anchor="_Toc116549038" w:history="1">
        <w:r w:rsidR="005F2872" w:rsidRPr="00B830C5">
          <w:rPr>
            <w:rStyle w:val="Hyperlink"/>
          </w:rPr>
          <w:t>6</w:t>
        </w:r>
        <w:r w:rsidR="005F2872">
          <w:rPr>
            <w:rFonts w:eastAsiaTheme="minorEastAsia" w:cstheme="minorBidi"/>
            <w:sz w:val="22"/>
            <w:lang w:eastAsia="fi-FI"/>
          </w:rPr>
          <w:tab/>
        </w:r>
        <w:r w:rsidR="005F2872" w:rsidRPr="00B830C5">
          <w:rPr>
            <w:rStyle w:val="Hyperlink"/>
          </w:rPr>
          <w:t>Muut seikat</w:t>
        </w:r>
        <w:r w:rsidR="005F2872">
          <w:rPr>
            <w:webHidden/>
          </w:rPr>
          <w:tab/>
        </w:r>
        <w:r w:rsidR="005F2872">
          <w:rPr>
            <w:webHidden/>
          </w:rPr>
          <w:fldChar w:fldCharType="begin"/>
        </w:r>
        <w:r w:rsidR="005F2872">
          <w:rPr>
            <w:webHidden/>
          </w:rPr>
          <w:instrText xml:space="preserve"> PAGEREF _Toc116549038 \h </w:instrText>
        </w:r>
        <w:r w:rsidR="005F2872">
          <w:rPr>
            <w:webHidden/>
          </w:rPr>
        </w:r>
        <w:r w:rsidR="005F2872">
          <w:rPr>
            <w:webHidden/>
          </w:rPr>
          <w:fldChar w:fldCharType="separate"/>
        </w:r>
        <w:r w:rsidR="005F2872">
          <w:rPr>
            <w:webHidden/>
          </w:rPr>
          <w:t>4</w:t>
        </w:r>
        <w:r w:rsidR="005F2872">
          <w:rPr>
            <w:webHidden/>
          </w:rPr>
          <w:fldChar w:fldCharType="end"/>
        </w:r>
      </w:hyperlink>
    </w:p>
    <w:p w14:paraId="7822D2E8" w14:textId="77777777" w:rsidR="00630072" w:rsidRDefault="00B62026" w:rsidP="00197BD2">
      <w:pPr>
        <w:rPr>
          <w:rFonts w:eastAsiaTheme="minorHAnsi" w:cstheme="minorHAnsi"/>
          <w:noProof/>
          <w:sz w:val="22"/>
          <w:szCs w:val="22"/>
          <w:lang w:eastAsia="en-US"/>
        </w:rPr>
      </w:pPr>
      <w:r>
        <w:rPr>
          <w:rFonts w:eastAsiaTheme="minorHAnsi" w:cstheme="minorHAnsi"/>
          <w:noProof/>
          <w:sz w:val="22"/>
          <w:szCs w:val="22"/>
          <w:lang w:eastAsia="en-US"/>
        </w:rPr>
        <w:fldChar w:fldCharType="end"/>
      </w:r>
    </w:p>
    <w:p w14:paraId="6B0203EB" w14:textId="77777777" w:rsidR="00630072" w:rsidRDefault="00630072" w:rsidP="00197BD2">
      <w:pPr>
        <w:sectPr w:rsidR="00630072" w:rsidSect="003F0DC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14:paraId="475D2F1A" w14:textId="77777777" w:rsidR="00CB2679" w:rsidRPr="00157291" w:rsidRDefault="00CB2679" w:rsidP="00157291">
      <w:pPr>
        <w:pStyle w:val="Heading1"/>
      </w:pPr>
      <w:bookmarkStart w:id="0" w:name="_Toc116549033"/>
      <w:commentRangeStart w:id="1"/>
      <w:r w:rsidRPr="00157291">
        <w:lastRenderedPageBreak/>
        <w:t>Johdanto</w:t>
      </w:r>
      <w:bookmarkEnd w:id="0"/>
    </w:p>
    <w:p w14:paraId="6961B96C" w14:textId="0C3ADB31" w:rsidR="00CD1453" w:rsidRDefault="00CD1453" w:rsidP="002F21EB">
      <w:pPr>
        <w:pStyle w:val="Leipteksti1"/>
      </w:pPr>
      <w:r>
        <w:t xml:space="preserve">Projektin tavoite on luoda peli kaiken ikäisille, joka on helppokäyttöinen. Siten että kuka vaan voi aloittaa pelin, ymmärtää helposti pelin kulun ja pystyy kilpailemaan muita pelaajia vastaan. Tämän dokumentin tarkoitus on jakaa pelin visio, </w:t>
      </w:r>
      <w:proofErr w:type="gramStart"/>
      <w:r>
        <w:t>läpäisykuvaus ,</w:t>
      </w:r>
      <w:proofErr w:type="gramEnd"/>
      <w:r>
        <w:t xml:space="preserve"> poikkeavat suorituspolut sekä laadulliset vaatimukset.</w:t>
      </w:r>
      <w:commentRangeEnd w:id="1"/>
      <w:r>
        <w:rPr>
          <w:rStyle w:val="CommentReference"/>
          <w:rFonts w:eastAsia="Times New Roman" w:cs="Times New Roman"/>
          <w:lang w:eastAsia="fi-FI"/>
        </w:rPr>
        <w:commentReference w:id="1"/>
      </w:r>
    </w:p>
    <w:p w14:paraId="6E36B9C2" w14:textId="77777777" w:rsidR="00CB2679" w:rsidRDefault="001C425D" w:rsidP="00157291">
      <w:pPr>
        <w:pStyle w:val="Heading1"/>
      </w:pPr>
      <w:bookmarkStart w:id="2" w:name="_Toc116549034"/>
      <w:r>
        <w:t>Visio</w:t>
      </w:r>
      <w:bookmarkEnd w:id="2"/>
    </w:p>
    <w:p w14:paraId="448126B6" w14:textId="0FADA2A9" w:rsidR="001C425D" w:rsidRDefault="009B1529" w:rsidP="002F21EB">
      <w:pPr>
        <w:pStyle w:val="Leipteksti1"/>
      </w:pPr>
      <w:commentRangeStart w:id="3"/>
      <w:r>
        <w:t xml:space="preserve">Projektin yleisidea on käyttää valmista raamia ja tietokantaa pelille </w:t>
      </w:r>
      <w:proofErr w:type="gramStart"/>
      <w:r>
        <w:t xml:space="preserve">( </w:t>
      </w:r>
      <w:proofErr w:type="spellStart"/>
      <w:r>
        <w:t>MariaDB</w:t>
      </w:r>
      <w:proofErr w:type="spellEnd"/>
      <w:proofErr w:type="gramEnd"/>
      <w:r>
        <w:t xml:space="preserve"> Flight </w:t>
      </w:r>
      <w:proofErr w:type="spellStart"/>
      <w:r>
        <w:t>game</w:t>
      </w:r>
      <w:proofErr w:type="spellEnd"/>
      <w:r>
        <w:t>). Lisäyksenä valmiiseen raamiin on ominaisuus, joka määrittää pisteytyksen paketille, joka pitää kuljettaa lentokentästä lentokenttään. Pisteytys määrittyy Co2 päästöjen mukaisesti, sekä lentomatka ja esim. Lentokentän vaikeus laskeutua etc. Isompi pistemäärä = hyvä.</w:t>
      </w:r>
      <w:commentRangeEnd w:id="3"/>
      <w:r w:rsidR="00CD1453">
        <w:rPr>
          <w:rStyle w:val="CommentReference"/>
          <w:rFonts w:eastAsia="Times New Roman" w:cs="Times New Roman"/>
          <w:lang w:eastAsia="fi-FI"/>
        </w:rPr>
        <w:commentReference w:id="3"/>
      </w:r>
    </w:p>
    <w:p w14:paraId="29B6E8DD" w14:textId="77777777" w:rsidR="00CB2679" w:rsidRDefault="001C425D" w:rsidP="00157291">
      <w:pPr>
        <w:pStyle w:val="Heading1"/>
      </w:pPr>
      <w:bookmarkStart w:id="4" w:name="_Toc116549035"/>
      <w:commentRangeStart w:id="5"/>
      <w:r>
        <w:t>Läpäisykuvaus</w:t>
      </w:r>
      <w:bookmarkEnd w:id="4"/>
      <w:commentRangeEnd w:id="5"/>
      <w:r w:rsidR="00CD1453">
        <w:rPr>
          <w:rStyle w:val="CommentReference"/>
          <w:rFonts w:asciiTheme="minorHAnsi" w:eastAsia="Times New Roman" w:hAnsiTheme="minorHAnsi" w:cs="Times New Roman"/>
          <w:b w:val="0"/>
          <w:bCs w:val="0"/>
          <w:lang w:eastAsia="fi-FI"/>
        </w:rPr>
        <w:commentReference w:id="5"/>
      </w:r>
    </w:p>
    <w:p w14:paraId="69102A78" w14:textId="77777777" w:rsidR="001C425D" w:rsidRDefault="001C425D" w:rsidP="001C425D">
      <w:pPr>
        <w:pStyle w:val="Leipteksti1"/>
      </w:pPr>
      <w:r>
        <w:t>Läpäisykuvaus (</w:t>
      </w:r>
      <w:proofErr w:type="spellStart"/>
      <w:r w:rsidRPr="00893CED">
        <w:rPr>
          <w:i/>
        </w:rPr>
        <w:t>walkthrough</w:t>
      </w:r>
      <w:proofErr w:type="spellEnd"/>
      <w:r>
        <w:t>) kuvaa ohjelmistotuotteen kokonaisen käyttökerran mahdollisimman tarkasti.</w:t>
      </w:r>
      <w:r w:rsidR="00893CED">
        <w:t xml:space="preserve"> Läpäisykuvaus on </w:t>
      </w:r>
      <w:proofErr w:type="spellStart"/>
      <w:r w:rsidR="005F2872">
        <w:t>määrittely</w:t>
      </w:r>
      <w:r w:rsidR="00893CED">
        <w:t>dokumentin</w:t>
      </w:r>
      <w:r w:rsidR="005F2872">
        <w:t>ne</w:t>
      </w:r>
      <w:proofErr w:type="spellEnd"/>
      <w:r w:rsidR="00893CED">
        <w:t xml:space="preserve"> tärkein </w:t>
      </w:r>
      <w:r w:rsidR="005F2872">
        <w:t xml:space="preserve">ja todennäköisesti pisin </w:t>
      </w:r>
      <w:r w:rsidR="00893CED">
        <w:t>luku.</w:t>
      </w:r>
    </w:p>
    <w:p w14:paraId="2C3A22AC" w14:textId="77777777" w:rsidR="001C425D" w:rsidRDefault="001C425D" w:rsidP="001C425D">
      <w:pPr>
        <w:pStyle w:val="Leipteksti1"/>
      </w:pPr>
      <w:r>
        <w:t>Esimerkiksi pelin tapauksessa läpäisykuvaus on ohjeisto pelin pelaamiseksi läpi alusta loppuun. Kirjoittamalla konkreettisen läpäisykuvauksen tulette määritelleeksi sen, miten pelin on tarkoitus toimia.</w:t>
      </w:r>
    </w:p>
    <w:p w14:paraId="4D50FB99" w14:textId="77777777" w:rsidR="00375C02" w:rsidRDefault="00375C02" w:rsidP="001C425D">
      <w:pPr>
        <w:pStyle w:val="Leipteksti1"/>
      </w:pPr>
      <w:r>
        <w:t>Läpäisykuvaus alkaa siitä hetkestä, kun käyttäjä käynnistää pelin ja päättyy siihen hetkeen, kun peli päättyy.</w:t>
      </w:r>
    </w:p>
    <w:p w14:paraId="36D0F1A0" w14:textId="77777777" w:rsidR="00375C02" w:rsidRDefault="00375C02" w:rsidP="001C425D">
      <w:pPr>
        <w:pStyle w:val="Leipteksti1"/>
      </w:pPr>
      <w:r>
        <w:t>Kuvaus voi olla rakenteeltaan vapaata tekstiä tai se voi olla luettelo tai hierarkkinen puurakenne.</w:t>
      </w:r>
      <w:r w:rsidR="003E04D7">
        <w:t xml:space="preserve"> Selventäviä kuvia ja piirroksia voi käyttää.</w:t>
      </w:r>
    </w:p>
    <w:p w14:paraId="08D26730" w14:textId="77777777" w:rsidR="00375C02" w:rsidRDefault="00375C02" w:rsidP="001C425D">
      <w:pPr>
        <w:pStyle w:val="Leipteksti1"/>
      </w:pPr>
      <w:r>
        <w:lastRenderedPageBreak/>
        <w:t xml:space="preserve">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w:t>
      </w:r>
      <w:r w:rsidR="00E974B4">
        <w:t>katkelmasta</w:t>
      </w:r>
      <w:r>
        <w:t>:</w:t>
      </w:r>
    </w:p>
    <w:p w14:paraId="0ACD4AAC" w14:textId="77777777" w:rsidR="00375C02"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Peli arpoo kolme satunnaista kansainvälistä eurooppalaista lentokenttää ja näyttää niiden nimet käyttäjälle. Oletetaan, että peli arpoo lentokentät </w:t>
      </w:r>
      <w:r w:rsidRPr="00375C02">
        <w:rPr>
          <w:i/>
        </w:rPr>
        <w:t xml:space="preserve">Stockholm Arlanda International </w:t>
      </w:r>
      <w:proofErr w:type="spellStart"/>
      <w:r w:rsidRPr="00375C02">
        <w:rPr>
          <w:i/>
        </w:rPr>
        <w:t>Airport</w:t>
      </w:r>
      <w:proofErr w:type="spellEnd"/>
      <w:r w:rsidRPr="00375C02">
        <w:t xml:space="preserve">, </w:t>
      </w:r>
      <w:r w:rsidRPr="00375C02">
        <w:rPr>
          <w:i/>
        </w:rPr>
        <w:t xml:space="preserve">Kiev </w:t>
      </w:r>
      <w:proofErr w:type="spellStart"/>
      <w:r w:rsidRPr="00375C02">
        <w:rPr>
          <w:i/>
        </w:rPr>
        <w:t>Borispol</w:t>
      </w:r>
      <w:proofErr w:type="spellEnd"/>
      <w:r w:rsidRPr="00375C02">
        <w:rPr>
          <w:i/>
        </w:rPr>
        <w:t xml:space="preserve"> </w:t>
      </w:r>
      <w:proofErr w:type="spellStart"/>
      <w:r w:rsidRPr="00375C02">
        <w:rPr>
          <w:i/>
        </w:rPr>
        <w:t>Airport</w:t>
      </w:r>
      <w:proofErr w:type="spellEnd"/>
      <w:r w:rsidRPr="00375C02">
        <w:t xml:space="preserve"> ja </w:t>
      </w:r>
      <w:proofErr w:type="spellStart"/>
      <w:r w:rsidRPr="00375C02">
        <w:rPr>
          <w:i/>
        </w:rPr>
        <w:t>Tallinn</w:t>
      </w:r>
      <w:proofErr w:type="spellEnd"/>
      <w:r w:rsidRPr="00375C02">
        <w:rPr>
          <w:i/>
        </w:rPr>
        <w:t xml:space="preserve"> Lennart Meri </w:t>
      </w:r>
      <w:proofErr w:type="spellStart"/>
      <w:r w:rsidRPr="00375C02">
        <w:rPr>
          <w:i/>
        </w:rPr>
        <w:t>Airport</w:t>
      </w:r>
      <w:proofErr w:type="spellEnd"/>
      <w:r w:rsidRPr="00375C02">
        <w:t>.</w:t>
      </w:r>
    </w:p>
    <w:p w14:paraId="00B65EBD" w14:textId="77777777" w:rsidR="001C425D"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Käyttäjä valitsee yhden näytetyistä kentistä napsauttamalla sen vieressä olevaa painiketta. Oletetaan, että käyttäjä valitsee ensimmäisen vaihtoehdon.</w:t>
      </w:r>
    </w:p>
    <w:p w14:paraId="6F5D1940" w14:textId="77777777" w:rsidR="009B480B" w:rsidRPr="009B480B" w:rsidRDefault="00375C02" w:rsidP="00EF7992">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Selainikkunan karttanäkymä siirtyy käyttäjän valitsemaan kohteeseen </w:t>
      </w:r>
      <w:r w:rsidRPr="009B480B">
        <w:rPr>
          <w:i/>
        </w:rPr>
        <w:t xml:space="preserve">Stockholm Arlanda International </w:t>
      </w:r>
      <w:proofErr w:type="spellStart"/>
      <w:r w:rsidRPr="009B480B">
        <w:rPr>
          <w:i/>
        </w:rPr>
        <w:t>Airport</w:t>
      </w:r>
      <w:proofErr w:type="spellEnd"/>
      <w:r w:rsidRPr="00375C02">
        <w:t>.</w:t>
      </w:r>
      <w:r w:rsidR="00893CED">
        <w:t xml:space="preserve"> Valittu </w:t>
      </w:r>
      <w:proofErr w:type="spellStart"/>
      <w:r w:rsidR="00893CED">
        <w:t>kentää</w:t>
      </w:r>
      <w:proofErr w:type="spellEnd"/>
      <w:r w:rsidR="00893CED">
        <w:t xml:space="preserve"> on karttanäkymän keskipisteessä ja sitä korostaa paikkamerkki.</w:t>
      </w:r>
      <w:r w:rsidR="009B480B">
        <w:br/>
      </w:r>
      <w:r w:rsidR="009B480B">
        <w:br/>
        <w:t>Ohjelma tarkastaa, onko pelaajan uusi sijainti sama kuin kohdassa 3 arvottu aarteen sijainti. Koska se ei ole, kohtia 13-15 toistetaan, kunnes käyttäjä päätyy aarteen sijaintiin (esimerkissä</w:t>
      </w:r>
      <w:r w:rsidR="005F2872">
        <w:t xml:space="preserve"> aarre on sijainnissa</w:t>
      </w:r>
      <w:r w:rsidR="009B480B">
        <w:t xml:space="preserve"> </w:t>
      </w:r>
      <w:r w:rsidR="009B480B" w:rsidRPr="008749E9">
        <w:rPr>
          <w:i/>
        </w:rPr>
        <w:t xml:space="preserve">Oslo </w:t>
      </w:r>
      <w:proofErr w:type="spellStart"/>
      <w:r w:rsidR="009B480B" w:rsidRPr="008749E9">
        <w:rPr>
          <w:i/>
        </w:rPr>
        <w:t>Gardermoen</w:t>
      </w:r>
      <w:proofErr w:type="spellEnd"/>
      <w:r w:rsidR="009B480B" w:rsidRPr="008749E9">
        <w:rPr>
          <w:i/>
        </w:rPr>
        <w:t xml:space="preserve"> International </w:t>
      </w:r>
      <w:proofErr w:type="spellStart"/>
      <w:r w:rsidR="009B480B" w:rsidRPr="008749E9">
        <w:rPr>
          <w:i/>
        </w:rPr>
        <w:t>Airport</w:t>
      </w:r>
      <w:proofErr w:type="spellEnd"/>
      <w:r w:rsidR="009B480B">
        <w:t>). Tämän jälkeen jatketaan kohdasta 16.</w:t>
      </w:r>
    </w:p>
    <w:p w14:paraId="619EACFA" w14:textId="77777777" w:rsidR="00893CED" w:rsidRDefault="00893CED" w:rsidP="00893CED">
      <w:pPr>
        <w:pStyle w:val="Leipteksti1"/>
      </w:pPr>
      <w:r>
        <w:t>Määrittelydokumentin tärkein piirre on konkreettisuus. Kirjoittakaa pelin toiminnan kuvaus siten, että otatte kantaa yksityiskohtiin ja kiinnitätte ohjelman tarkan toiminnan. Esimerkki konkreettisesta määrittelyn kohdasta:</w:t>
      </w:r>
    </w:p>
    <w:p w14:paraId="1F5EDA73" w14:textId="77777777" w:rsidR="00893CED" w:rsidRDefault="00893CED" w:rsidP="009B480B">
      <w:pPr>
        <w:pStyle w:val="Leipteksti1"/>
        <w:pBdr>
          <w:top w:val="single" w:sz="4" w:space="1" w:color="auto"/>
          <w:left w:val="single" w:sz="4" w:space="4" w:color="auto"/>
          <w:bottom w:val="single" w:sz="4" w:space="1" w:color="auto"/>
          <w:right w:val="single" w:sz="4" w:space="4" w:color="auto"/>
        </w:pBdr>
        <w:ind w:left="1304"/>
      </w:pPr>
      <w:r>
        <w:t>Peli arpoo yhden lähellä pelaajan senhetkistä sijaintia olevan lentokentän. Lähellä olev</w:t>
      </w:r>
      <w:r w:rsidR="005F2872">
        <w:t>i</w:t>
      </w:r>
      <w:r>
        <w:t>ksi lentokent</w:t>
      </w:r>
      <w:r w:rsidR="005F2872">
        <w:t>i</w:t>
      </w:r>
      <w:r>
        <w:t>ksi katsotaan sellaiset lentokentät, joiden pallopintaa pitkin mitattu etäisyys pelaajan sijainnista on nollaa suurempi mutta korkeintaan 300 kilometriä.</w:t>
      </w:r>
    </w:p>
    <w:p w14:paraId="14EF2946" w14:textId="77777777" w:rsidR="009B480B" w:rsidRDefault="00893CED" w:rsidP="00893CED">
      <w:pPr>
        <w:pStyle w:val="Leipteksti1"/>
      </w:pPr>
      <w:r>
        <w:t>Läpäisykuvauksen pitää siis selostaa tarkalleen, miten peli esimerkkikerralla etenee. Siitä pitää ilmetä, miten pisteet kertyvät ja miten tietokone tekee valintansa ja ratkaisunsa.</w:t>
      </w:r>
      <w:r w:rsidR="009B480B">
        <w:t xml:space="preserve"> Esimerkkejä huonosti kirjoitetuista ilmauksista määrittelydokumentissa:</w:t>
      </w:r>
    </w:p>
    <w:p w14:paraId="360F1E73" w14:textId="77777777" w:rsidR="009B480B" w:rsidRDefault="009B480B" w:rsidP="009B480B">
      <w:pPr>
        <w:pStyle w:val="Leipteksti1"/>
        <w:numPr>
          <w:ilvl w:val="0"/>
          <w:numId w:val="28"/>
        </w:numPr>
      </w:pPr>
      <w:r>
        <w:lastRenderedPageBreak/>
        <w:t>Peli päättyy, kun pelaajan käyttämä vuorojen määrä on saavuttanut ylärajan (Mikä yläraja on? Arvo on kiinnitettävä).</w:t>
      </w:r>
    </w:p>
    <w:p w14:paraId="7D0FE835" w14:textId="77777777" w:rsidR="009B480B" w:rsidRDefault="009B480B" w:rsidP="009B480B">
      <w:pPr>
        <w:pStyle w:val="Leipteksti1"/>
        <w:numPr>
          <w:ilvl w:val="0"/>
          <w:numId w:val="28"/>
        </w:numPr>
      </w:pPr>
      <w:r>
        <w:t xml:space="preserve">Oikeasta vastauksesta saatava pistemäärä riippuu kysymyksen vaikeudesta. (Millä tavalla </w:t>
      </w:r>
      <w:r w:rsidR="008749E9">
        <w:t>se t</w:t>
      </w:r>
      <w:r>
        <w:t>arkalleen riippuu? Asia on konkretisoitava tässä.)</w:t>
      </w:r>
    </w:p>
    <w:p w14:paraId="664C2F90" w14:textId="77777777" w:rsidR="009B480B" w:rsidRDefault="009B480B" w:rsidP="009B480B">
      <w:pPr>
        <w:pStyle w:val="Leipteksti1"/>
        <w:numPr>
          <w:ilvl w:val="0"/>
          <w:numId w:val="28"/>
        </w:numPr>
      </w:pPr>
      <w:r>
        <w:t>Se, miten lentokentän tiedot näytetään, päätetään myöhemmin. (Nyt on aika tehdä päätös. Ei tule jättää avoimia kohtia.)</w:t>
      </w:r>
    </w:p>
    <w:p w14:paraId="13C9A053" w14:textId="77777777" w:rsidR="00893CED" w:rsidRDefault="00893CED" w:rsidP="00893CED">
      <w:pPr>
        <w:pStyle w:val="Leipteksti1"/>
      </w:pPr>
      <w:r>
        <w:t>Määrittelydokumentin konkretian taso on riittävä siinä vaiheessa, kun dokumentin voisi antaa osaavalle ohjelmoijalle, joka pystyisi toteuttamaan ohjelman itsenäisesti dokumentin perusteella</w:t>
      </w:r>
      <w:r w:rsidR="008749E9">
        <w:t>, ja ohjelmasta tulisi näkemyksenne mukainen</w:t>
      </w:r>
      <w:r>
        <w:t>.</w:t>
      </w:r>
    </w:p>
    <w:p w14:paraId="3918510A" w14:textId="77777777" w:rsidR="003B30AC" w:rsidRDefault="003B30AC" w:rsidP="00893CED">
      <w:pPr>
        <w:pStyle w:val="Leipteksti1"/>
      </w:pPr>
      <w:r>
        <w:t xml:space="preserve">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w:t>
      </w:r>
      <w:r w:rsidR="005F2872">
        <w:t>jokin</w:t>
      </w:r>
      <w:r>
        <w:t xml:space="preserve"> arvo, jotta ohjelmointi on ylipäätään mahdollista. (Mahdollisesti muuttuvan arvon voi aikanaan </w:t>
      </w:r>
      <w:proofErr w:type="spellStart"/>
      <w:r>
        <w:t>parametrisoida</w:t>
      </w:r>
      <w:proofErr w:type="spellEnd"/>
      <w:r>
        <w:t xml:space="preserve"> ohjelmakoodissa: mahdollisesti muuttuva arvo sijoitetaan koodissa yhteen muuttujaan helposti löydettävään paikkaan</w:t>
      </w:r>
      <w:r w:rsidR="008749E9">
        <w:t>.</w:t>
      </w:r>
      <w:r>
        <w:t>)</w:t>
      </w:r>
    </w:p>
    <w:p w14:paraId="74E9D202" w14:textId="77777777" w:rsidR="00893CED" w:rsidRPr="00893CED" w:rsidRDefault="009B480B" w:rsidP="00893CED">
      <w:pPr>
        <w:pStyle w:val="Leipteksti1"/>
      </w:pPr>
      <w:r>
        <w:t>Huomaa, että määrittelydokumentissa näkökulma on käyttäjän havaitsemassa toiminnassa. Kuvataan siis se, miten ohjelma toimii eikä sitä, miten tuo toiminta on tarkoitus ohjelmoida. Dokumentissa ei ole tarpeen mainitakaan Pythonia, käytett</w:t>
      </w:r>
      <w:r w:rsidR="008749E9">
        <w:t>ävi</w:t>
      </w:r>
      <w:r>
        <w:t>ä tietokantataulukoita tai muita</w:t>
      </w:r>
      <w:r w:rsidR="008749E9">
        <w:t>kaan</w:t>
      </w:r>
      <w:r>
        <w:t xml:space="preserve"> toteutus</w:t>
      </w:r>
      <w:r w:rsidR="008749E9">
        <w:t>ratkaisuja</w:t>
      </w:r>
      <w:r>
        <w:t xml:space="preserve">. Vastataan siis kysymykseen </w:t>
      </w:r>
      <w:r w:rsidRPr="009B480B">
        <w:rPr>
          <w:i/>
        </w:rPr>
        <w:t>mitä</w:t>
      </w:r>
      <w:r>
        <w:t xml:space="preserve">, ei </w:t>
      </w:r>
      <w:r w:rsidRPr="009B480B">
        <w:rPr>
          <w:i/>
        </w:rPr>
        <w:t>miten</w:t>
      </w:r>
      <w:r>
        <w:t xml:space="preserve">. Jokainen hyvin </w:t>
      </w:r>
      <w:r w:rsidR="003B30AC">
        <w:t>määritelty ohjelmistotuote on kyllä lähtökohtaisesti toteutettavissa.</w:t>
      </w:r>
    </w:p>
    <w:p w14:paraId="492A8DB6" w14:textId="77777777" w:rsidR="00375C02" w:rsidRDefault="003B30AC" w:rsidP="003B30AC">
      <w:pPr>
        <w:pStyle w:val="Heading1"/>
      </w:pPr>
      <w:bookmarkStart w:id="6" w:name="_Toc116549036"/>
      <w:commentRangeStart w:id="7"/>
      <w:r>
        <w:lastRenderedPageBreak/>
        <w:t>Poikkeavat suorituspolut</w:t>
      </w:r>
      <w:bookmarkEnd w:id="6"/>
    </w:p>
    <w:p w14:paraId="008B6A0B" w14:textId="77777777" w:rsidR="003B30AC" w:rsidRDefault="003B30AC" w:rsidP="003B30AC">
      <w:pPr>
        <w:pStyle w:val="Leipteksti1"/>
      </w:pPr>
      <w:r>
        <w:t>Kuvatkaa tässä, miten ohjelma reagoi tilanteissa, jotka eivät ilmene läpäisykuvauksesta. Kuvatkaa tässä reagointi mahdollisiin käyttäjän virhesyötteisiin.</w:t>
      </w:r>
      <w:commentRangeEnd w:id="7"/>
      <w:r w:rsidR="00CD1453">
        <w:rPr>
          <w:rStyle w:val="CommentReference"/>
          <w:rFonts w:eastAsia="Times New Roman" w:cs="Times New Roman"/>
          <w:lang w:eastAsia="fi-FI"/>
        </w:rPr>
        <w:commentReference w:id="7"/>
      </w:r>
    </w:p>
    <w:p w14:paraId="7F6FE330" w14:textId="77777777" w:rsidR="003E04D7" w:rsidRDefault="003E04D7" w:rsidP="003E04D7">
      <w:pPr>
        <w:pStyle w:val="Heading1"/>
      </w:pPr>
      <w:bookmarkStart w:id="8" w:name="_Toc116549037"/>
      <w:commentRangeStart w:id="9"/>
      <w:r>
        <w:t>Laadulliset vaatimukset</w:t>
      </w:r>
      <w:bookmarkEnd w:id="8"/>
      <w:commentRangeEnd w:id="9"/>
      <w:r w:rsidR="00CD1453">
        <w:rPr>
          <w:rStyle w:val="CommentReference"/>
          <w:rFonts w:asciiTheme="minorHAnsi" w:eastAsia="Times New Roman" w:hAnsiTheme="minorHAnsi" w:cs="Times New Roman"/>
          <w:b w:val="0"/>
          <w:bCs w:val="0"/>
          <w:lang w:eastAsia="fi-FI"/>
        </w:rPr>
        <w:commentReference w:id="9"/>
      </w:r>
    </w:p>
    <w:p w14:paraId="026B9550" w14:textId="77777777" w:rsidR="003E04D7" w:rsidRDefault="003E04D7" w:rsidP="003E04D7">
      <w:pPr>
        <w:pStyle w:val="Leipteksti1"/>
      </w:pPr>
      <w:r>
        <w:t xml:space="preserve">Kuvatkaa tässä </w:t>
      </w:r>
      <w:r w:rsidR="008749E9">
        <w:t xml:space="preserve">esimerkiksi </w:t>
      </w:r>
      <w:r>
        <w:t xml:space="preserve">käytettävyyteen, tietoturvaan ja </w:t>
      </w:r>
      <w:proofErr w:type="spellStart"/>
      <w:r>
        <w:t>responsiivisuuteen</w:t>
      </w:r>
      <w:proofErr w:type="spellEnd"/>
      <w:r>
        <w:t xml:space="preserve"> liitty</w:t>
      </w:r>
      <w:r w:rsidR="008749E9">
        <w:t>v</w:t>
      </w:r>
      <w:r>
        <w:t xml:space="preserve">ät vaatimukset, jotka eivät ole kuvattavissa </w:t>
      </w:r>
      <w:r w:rsidR="005F2872">
        <w:t>osana läpäisykuvausta</w:t>
      </w:r>
      <w:r w:rsidR="002F21EB">
        <w:t xml:space="preserve"> tai poikkeavia suorituspolkuja</w:t>
      </w:r>
      <w:r>
        <w:t xml:space="preserve">. Esimerkkejä </w:t>
      </w:r>
      <w:r w:rsidR="008749E9">
        <w:t xml:space="preserve">(ei välttämättä tätä projektia koskevista) </w:t>
      </w:r>
      <w:r>
        <w:t>laadullisista vaatimuksista:</w:t>
      </w:r>
    </w:p>
    <w:p w14:paraId="744BDA3A" w14:textId="77777777" w:rsidR="003E04D7" w:rsidRDefault="003E04D7" w:rsidP="003E04D7">
      <w:pPr>
        <w:pStyle w:val="Leipteksti1"/>
        <w:numPr>
          <w:ilvl w:val="0"/>
          <w:numId w:val="29"/>
        </w:numPr>
      </w:pPr>
      <w:r>
        <w:t>Pelaaja saa välittömän palautteen kaikista antamistaan syötteistä.</w:t>
      </w:r>
    </w:p>
    <w:p w14:paraId="1CFFDDCF" w14:textId="77777777" w:rsidR="003E04D7" w:rsidRDefault="003E04D7" w:rsidP="003E04D7">
      <w:pPr>
        <w:pStyle w:val="Leipteksti1"/>
        <w:numPr>
          <w:ilvl w:val="0"/>
          <w:numId w:val="29"/>
        </w:numPr>
      </w:pPr>
      <w:r>
        <w:t>Peli näyttää kaikissa pelitilanteissa ohje- ja opastustekstit, joista pelaaja näkee, mitkä hänen toimintavaihtoehtonsa ovat.</w:t>
      </w:r>
    </w:p>
    <w:p w14:paraId="1EED069F" w14:textId="77777777" w:rsidR="008749E9" w:rsidRDefault="008749E9" w:rsidP="003E04D7">
      <w:pPr>
        <w:pStyle w:val="Leipteksti1"/>
        <w:numPr>
          <w:ilvl w:val="0"/>
          <w:numId w:val="29"/>
        </w:numPr>
      </w:pPr>
      <w:r>
        <w:t>Pelin on toimittava oikein mobiililaitteessa, jonka näytön resoluutio on vähintään 720P</w:t>
      </w:r>
      <w:r w:rsidR="007F5607">
        <w:t xml:space="preserve">, kun käytetään viimeisintä versiota </w:t>
      </w:r>
      <w:proofErr w:type="spellStart"/>
      <w:r w:rsidR="007F5607">
        <w:t>Chrome-</w:t>
      </w:r>
      <w:proofErr w:type="spellEnd"/>
      <w:r w:rsidR="007F5607">
        <w:t xml:space="preserve"> tai Safari-selaimesta</w:t>
      </w:r>
      <w:r>
        <w:t>.</w:t>
      </w:r>
    </w:p>
    <w:p w14:paraId="0623D2FD" w14:textId="77777777" w:rsidR="003E04D7" w:rsidRDefault="003E04D7" w:rsidP="003E04D7">
      <w:pPr>
        <w:pStyle w:val="Heading1"/>
      </w:pPr>
      <w:bookmarkStart w:id="10" w:name="_Toc116549038"/>
      <w:commentRangeStart w:id="11"/>
      <w:r>
        <w:t>Muut seikat</w:t>
      </w:r>
      <w:bookmarkEnd w:id="10"/>
      <w:commentRangeEnd w:id="11"/>
      <w:r w:rsidR="00CD1453">
        <w:rPr>
          <w:rStyle w:val="CommentReference"/>
          <w:rFonts w:asciiTheme="minorHAnsi" w:eastAsia="Times New Roman" w:hAnsiTheme="minorHAnsi" w:cs="Times New Roman"/>
          <w:b w:val="0"/>
          <w:bCs w:val="0"/>
          <w:lang w:eastAsia="fi-FI"/>
        </w:rPr>
        <w:commentReference w:id="11"/>
      </w:r>
    </w:p>
    <w:p w14:paraId="2761E37E" w14:textId="77777777" w:rsidR="003E04D7" w:rsidRPr="003E04D7" w:rsidRDefault="003E04D7" w:rsidP="003E04D7">
      <w:pPr>
        <w:pStyle w:val="Leipteksti1"/>
      </w:pPr>
      <w:r>
        <w:t>Tähän voitte kirjoittaa muut mahdolliset pelin määrittelyyn liittyvät seikat. Poistakaa luku, jos ette tarvitse sitä.</w:t>
      </w:r>
    </w:p>
    <w:sectPr w:rsidR="003E04D7" w:rsidRPr="003E04D7" w:rsidSect="003F0DC5">
      <w:pgSz w:w="11906" w:h="16838"/>
      <w:pgMar w:top="1418" w:right="1134" w:bottom="1701" w:left="2268" w:header="567" w:footer="567"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erner Etola" w:date="2024-01-29T12:12:00Z" w:initials="VE">
    <w:p w14:paraId="48F7957B" w14:textId="77777777" w:rsidR="00CD1453" w:rsidRDefault="00CD1453" w:rsidP="00CD1453">
      <w:pPr>
        <w:pStyle w:val="CommentText"/>
        <w:jc w:val="left"/>
      </w:pPr>
      <w:r>
        <w:rPr>
          <w:rStyle w:val="CommentReference"/>
        </w:rPr>
        <w:annotationRef/>
      </w:r>
      <w:r>
        <w:t>In progress</w:t>
      </w:r>
    </w:p>
  </w:comment>
  <w:comment w:id="3" w:author="Verner Etola" w:date="2024-01-29T12:07:00Z" w:initials="VE">
    <w:p w14:paraId="442663FC" w14:textId="5FF7966F" w:rsidR="00CD1453" w:rsidRDefault="00CD1453" w:rsidP="00CD1453">
      <w:pPr>
        <w:pStyle w:val="CommentText"/>
        <w:jc w:val="left"/>
      </w:pPr>
      <w:r>
        <w:rPr>
          <w:rStyle w:val="CommentReference"/>
        </w:rPr>
        <w:annotationRef/>
      </w:r>
      <w:r>
        <w:t>Idea, in progress</w:t>
      </w:r>
    </w:p>
  </w:comment>
  <w:comment w:id="5" w:author="Verner Etola" w:date="2024-01-29T12:07:00Z" w:initials="VE">
    <w:p w14:paraId="7194FC10" w14:textId="77777777" w:rsidR="00CD1453" w:rsidRDefault="00CD1453" w:rsidP="00CD1453">
      <w:pPr>
        <w:pStyle w:val="CommentText"/>
        <w:jc w:val="left"/>
      </w:pPr>
      <w:r>
        <w:rPr>
          <w:rStyle w:val="CommentReference"/>
        </w:rPr>
        <w:annotationRef/>
      </w:r>
      <w:r>
        <w:t>1. Asenna peli ja kirjaudu / luo käyttäjä</w:t>
      </w:r>
    </w:p>
    <w:p w14:paraId="7B96D89C" w14:textId="77777777" w:rsidR="00CD1453" w:rsidRDefault="00CD1453" w:rsidP="00CD1453">
      <w:pPr>
        <w:pStyle w:val="CommentText"/>
        <w:jc w:val="left"/>
      </w:pPr>
      <w:r>
        <w:t>2. Pääset pelimaailmaan missä voit valita paketin kuljetus tehtävän</w:t>
      </w:r>
    </w:p>
    <w:p w14:paraId="6500E0F7" w14:textId="77777777" w:rsidR="00CD1453" w:rsidRDefault="00CD1453" w:rsidP="00CD1453">
      <w:pPr>
        <w:pStyle w:val="CommentText"/>
        <w:jc w:val="left"/>
      </w:pPr>
      <w:r>
        <w:t>-Voit valita ns. Vaikeempi vs helpompi, vaikeampi = ennemän pisteitä</w:t>
      </w:r>
    </w:p>
    <w:p w14:paraId="6DC34D27" w14:textId="77777777" w:rsidR="00CD1453" w:rsidRDefault="00CD1453" w:rsidP="00CD1453">
      <w:pPr>
        <w:pStyle w:val="CommentText"/>
        <w:jc w:val="left"/>
      </w:pPr>
      <w:r>
        <w:t>3. Voit suorittaa paketin kuljetuksen tiettyyn paikkaan.</w:t>
      </w:r>
    </w:p>
    <w:p w14:paraId="7873C0CF" w14:textId="77777777" w:rsidR="00CD1453" w:rsidRDefault="00CD1453" w:rsidP="00CD1453">
      <w:pPr>
        <w:pStyle w:val="CommentText"/>
        <w:jc w:val="left"/>
      </w:pPr>
      <w:r>
        <w:t>4. Saat suoritus ilmoituksen peliltä ja pisteet suoritetusta kuljetuksesta.</w:t>
      </w:r>
    </w:p>
    <w:p w14:paraId="0BB8B7EB" w14:textId="77777777" w:rsidR="00CD1453" w:rsidRDefault="00CD1453" w:rsidP="00CD1453">
      <w:pPr>
        <w:pStyle w:val="CommentText"/>
        <w:jc w:val="left"/>
      </w:pPr>
      <w:r>
        <w:t>5. Voit tarkastella omaa pistemääräääsi.</w:t>
      </w:r>
    </w:p>
    <w:p w14:paraId="64622A63" w14:textId="77777777" w:rsidR="00CD1453" w:rsidRDefault="00CD1453" w:rsidP="00CD1453">
      <w:pPr>
        <w:pStyle w:val="CommentText"/>
        <w:jc w:val="left"/>
      </w:pPr>
      <w:r>
        <w:t>6. Lopettaa pelin, tallentaa paikan ja pistemäärän</w:t>
      </w:r>
    </w:p>
  </w:comment>
  <w:comment w:id="7" w:author="Verner Etola" w:date="2024-01-29T12:13:00Z" w:initials="VE">
    <w:p w14:paraId="52387BAA" w14:textId="77777777" w:rsidR="00CD1453" w:rsidRDefault="00CD1453" w:rsidP="00CD1453">
      <w:pPr>
        <w:pStyle w:val="CommentText"/>
        <w:jc w:val="left"/>
      </w:pPr>
      <w:r>
        <w:rPr>
          <w:rStyle w:val="CommentReference"/>
        </w:rPr>
        <w:annotationRef/>
      </w:r>
      <w:r>
        <w:t>Esim. Myydä paketti tehtävä pois lähemmässä lentokentässä mutta ei tehtävässä mainittu lentokenttä, mutta saa vähemmän pisteitä?</w:t>
      </w:r>
    </w:p>
  </w:comment>
  <w:comment w:id="9" w:author="Verner Etola" w:date="2024-01-29T12:13:00Z" w:initials="VE">
    <w:p w14:paraId="5322AF4F" w14:textId="77777777" w:rsidR="00CD1453" w:rsidRDefault="00CD1453" w:rsidP="00CD1453">
      <w:pPr>
        <w:pStyle w:val="CommentText"/>
        <w:jc w:val="left"/>
      </w:pPr>
      <w:r>
        <w:rPr>
          <w:rStyle w:val="CommentReference"/>
        </w:rPr>
        <w:annotationRef/>
      </w:r>
      <w:r>
        <w:t>TBA</w:t>
      </w:r>
    </w:p>
  </w:comment>
  <w:comment w:id="11" w:author="Verner Etola" w:date="2024-01-29T12:13:00Z" w:initials="VE">
    <w:p w14:paraId="5B120023" w14:textId="77777777" w:rsidR="00CD1453" w:rsidRDefault="00CD1453" w:rsidP="00CD1453">
      <w:pPr>
        <w:pStyle w:val="CommentText"/>
        <w:jc w:val="left"/>
      </w:pPr>
      <w:r>
        <w:rPr>
          <w:rStyle w:val="CommentReference"/>
        </w:rPr>
        <w:annotationRef/>
      </w:r>
      <w:r>
        <w:t>TBA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F7957B" w15:done="0"/>
  <w15:commentEx w15:paraId="442663FC" w15:done="0"/>
  <w15:commentEx w15:paraId="64622A63" w15:done="0"/>
  <w15:commentEx w15:paraId="52387BAA" w15:done="0"/>
  <w15:commentEx w15:paraId="5322AF4F" w15:done="0"/>
  <w15:commentEx w15:paraId="5B120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3262C47" w16cex:dateUtc="2024-01-29T10:12:00Z"/>
  <w16cex:commentExtensible w16cex:durableId="633E1E57" w16cex:dateUtc="2024-01-29T10:07:00Z"/>
  <w16cex:commentExtensible w16cex:durableId="7EAEF6A5" w16cex:dateUtc="2024-01-29T10:07:00Z"/>
  <w16cex:commentExtensible w16cex:durableId="30ED3307" w16cex:dateUtc="2024-01-29T10:13:00Z"/>
  <w16cex:commentExtensible w16cex:durableId="1A09AA5D" w16cex:dateUtc="2024-01-29T10:13:00Z"/>
  <w16cex:commentExtensible w16cex:durableId="0429EF6A" w16cex:dateUtc="2024-01-29T1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F7957B" w16cid:durableId="33262C47"/>
  <w16cid:commentId w16cid:paraId="442663FC" w16cid:durableId="633E1E57"/>
  <w16cid:commentId w16cid:paraId="64622A63" w16cid:durableId="7EAEF6A5"/>
  <w16cid:commentId w16cid:paraId="52387BAA" w16cid:durableId="30ED3307"/>
  <w16cid:commentId w16cid:paraId="5322AF4F" w16cid:durableId="1A09AA5D"/>
  <w16cid:commentId w16cid:paraId="5B120023" w16cid:durableId="0429E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DEADF" w14:textId="77777777" w:rsidR="003F0DC5" w:rsidRDefault="003F0DC5" w:rsidP="00DA42B6">
      <w:r>
        <w:separator/>
      </w:r>
    </w:p>
    <w:p w14:paraId="09C836AB" w14:textId="77777777" w:rsidR="003F0DC5" w:rsidRDefault="003F0DC5"/>
    <w:p w14:paraId="60E606CD" w14:textId="77777777" w:rsidR="003F0DC5" w:rsidRDefault="003F0DC5"/>
  </w:endnote>
  <w:endnote w:type="continuationSeparator" w:id="0">
    <w:p w14:paraId="53BB420F" w14:textId="77777777" w:rsidR="003F0DC5" w:rsidRDefault="003F0DC5" w:rsidP="00DA42B6">
      <w:r>
        <w:continuationSeparator/>
      </w:r>
    </w:p>
    <w:p w14:paraId="51E224F8" w14:textId="77777777" w:rsidR="003F0DC5" w:rsidRDefault="003F0DC5"/>
    <w:p w14:paraId="6BB13108" w14:textId="77777777" w:rsidR="003F0DC5" w:rsidRDefault="003F0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C83D"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CECE"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0EF3"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45CFD" w14:textId="77777777" w:rsidR="003F0DC5" w:rsidRDefault="003F0DC5" w:rsidP="00DA42B6">
      <w:r>
        <w:separator/>
      </w:r>
    </w:p>
    <w:p w14:paraId="71306013" w14:textId="77777777" w:rsidR="003F0DC5" w:rsidRDefault="003F0DC5"/>
    <w:p w14:paraId="67E2B701" w14:textId="77777777" w:rsidR="003F0DC5" w:rsidRDefault="003F0DC5"/>
  </w:footnote>
  <w:footnote w:type="continuationSeparator" w:id="0">
    <w:p w14:paraId="5BF51D01" w14:textId="77777777" w:rsidR="003F0DC5" w:rsidRDefault="003F0DC5" w:rsidP="00DA42B6">
      <w:r>
        <w:continuationSeparator/>
      </w:r>
    </w:p>
    <w:p w14:paraId="6566957D" w14:textId="77777777" w:rsidR="003F0DC5" w:rsidRDefault="003F0DC5"/>
    <w:p w14:paraId="2B81CC5B" w14:textId="77777777" w:rsidR="003F0DC5" w:rsidRDefault="003F0D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21210" w14:textId="77777777" w:rsidR="00CC1452" w:rsidRDefault="00CC1452" w:rsidP="008348A0">
    <w:pPr>
      <w:pStyle w:val="Header"/>
      <w:spacing w:before="851"/>
    </w:pPr>
    <w:r>
      <w:rPr>
        <w:noProof/>
        <w:lang w:val="en-GB" w:eastAsia="en-GB"/>
      </w:rPr>
      <w:drawing>
        <wp:inline distT="0" distB="0" distL="0" distR="0" wp14:anchorId="619D2414" wp14:editId="647E060E">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04C4ECCE"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BD5E33" w14:textId="77777777"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CA82" w14:textId="77777777" w:rsidR="00CC1452" w:rsidRDefault="00CC145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D1E0" w14:textId="77777777" w:rsidR="00CC1452" w:rsidRDefault="00CC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4"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16cid:durableId="1768311387">
    <w:abstractNumId w:val="13"/>
  </w:num>
  <w:num w:numId="2" w16cid:durableId="405348106">
    <w:abstractNumId w:val="13"/>
  </w:num>
  <w:num w:numId="3" w16cid:durableId="1265573352">
    <w:abstractNumId w:val="23"/>
  </w:num>
  <w:num w:numId="4" w16cid:durableId="971058530">
    <w:abstractNumId w:val="18"/>
  </w:num>
  <w:num w:numId="5" w16cid:durableId="1106116715">
    <w:abstractNumId w:val="14"/>
  </w:num>
  <w:num w:numId="6" w16cid:durableId="1183978204">
    <w:abstractNumId w:val="22"/>
  </w:num>
  <w:num w:numId="7" w16cid:durableId="1361979076">
    <w:abstractNumId w:val="25"/>
  </w:num>
  <w:num w:numId="8" w16cid:durableId="1394504997">
    <w:abstractNumId w:val="17"/>
  </w:num>
  <w:num w:numId="9" w16cid:durableId="581640432">
    <w:abstractNumId w:val="16"/>
  </w:num>
  <w:num w:numId="10" w16cid:durableId="188488996">
    <w:abstractNumId w:val="19"/>
  </w:num>
  <w:num w:numId="11" w16cid:durableId="559245859">
    <w:abstractNumId w:val="24"/>
  </w:num>
  <w:num w:numId="12" w16cid:durableId="1318069505">
    <w:abstractNumId w:val="10"/>
  </w:num>
  <w:num w:numId="13" w16cid:durableId="1700817786">
    <w:abstractNumId w:val="26"/>
  </w:num>
  <w:num w:numId="14" w16cid:durableId="116946690">
    <w:abstractNumId w:val="11"/>
  </w:num>
  <w:num w:numId="15" w16cid:durableId="1928077024">
    <w:abstractNumId w:val="12"/>
  </w:num>
  <w:num w:numId="16" w16cid:durableId="366561651">
    <w:abstractNumId w:val="0"/>
  </w:num>
  <w:num w:numId="17" w16cid:durableId="529953846">
    <w:abstractNumId w:val="1"/>
  </w:num>
  <w:num w:numId="18" w16cid:durableId="243538740">
    <w:abstractNumId w:val="2"/>
  </w:num>
  <w:num w:numId="19" w16cid:durableId="827329840">
    <w:abstractNumId w:val="3"/>
  </w:num>
  <w:num w:numId="20" w16cid:durableId="1101994472">
    <w:abstractNumId w:val="8"/>
  </w:num>
  <w:num w:numId="21" w16cid:durableId="1442460045">
    <w:abstractNumId w:val="4"/>
  </w:num>
  <w:num w:numId="22" w16cid:durableId="1599631426">
    <w:abstractNumId w:val="5"/>
  </w:num>
  <w:num w:numId="23" w16cid:durableId="433719074">
    <w:abstractNumId w:val="6"/>
  </w:num>
  <w:num w:numId="24" w16cid:durableId="1530530515">
    <w:abstractNumId w:val="7"/>
  </w:num>
  <w:num w:numId="25" w16cid:durableId="1128814080">
    <w:abstractNumId w:val="9"/>
  </w:num>
  <w:num w:numId="26" w16cid:durableId="329454462">
    <w:abstractNumId w:val="20"/>
  </w:num>
  <w:num w:numId="27" w16cid:durableId="1024942328">
    <w:abstractNumId w:val="27"/>
  </w:num>
  <w:num w:numId="28" w16cid:durableId="1429352492">
    <w:abstractNumId w:val="15"/>
  </w:num>
  <w:num w:numId="29" w16cid:durableId="1340738645">
    <w:abstractNumId w:val="2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rner Etola">
    <w15:presenceInfo w15:providerId="AD" w15:userId="S::vernere@metropolia.fi::58839af4-a77f-44dd-a06f-ffa03db58a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4"/>
    <w:rsid w:val="00000811"/>
    <w:rsid w:val="000021BA"/>
    <w:rsid w:val="0000414D"/>
    <w:rsid w:val="000069D9"/>
    <w:rsid w:val="000112FF"/>
    <w:rsid w:val="00012E5B"/>
    <w:rsid w:val="00017EED"/>
    <w:rsid w:val="000301B0"/>
    <w:rsid w:val="0003161B"/>
    <w:rsid w:val="0003243C"/>
    <w:rsid w:val="00054746"/>
    <w:rsid w:val="00056B4E"/>
    <w:rsid w:val="00065B77"/>
    <w:rsid w:val="0007125A"/>
    <w:rsid w:val="0007466A"/>
    <w:rsid w:val="0007485F"/>
    <w:rsid w:val="000753B0"/>
    <w:rsid w:val="00075A27"/>
    <w:rsid w:val="00075F9D"/>
    <w:rsid w:val="000837E0"/>
    <w:rsid w:val="0008442C"/>
    <w:rsid w:val="0009063F"/>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43663"/>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20D6"/>
    <w:rsid w:val="001B26CF"/>
    <w:rsid w:val="001B3AF7"/>
    <w:rsid w:val="001C3774"/>
    <w:rsid w:val="001C425D"/>
    <w:rsid w:val="001C5985"/>
    <w:rsid w:val="001D1B7F"/>
    <w:rsid w:val="001D2542"/>
    <w:rsid w:val="001D6F23"/>
    <w:rsid w:val="001E0544"/>
    <w:rsid w:val="001E7CA1"/>
    <w:rsid w:val="001F1B21"/>
    <w:rsid w:val="001F50E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21EB"/>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251A"/>
    <w:rsid w:val="00374A3C"/>
    <w:rsid w:val="00375C02"/>
    <w:rsid w:val="003810B2"/>
    <w:rsid w:val="003943C7"/>
    <w:rsid w:val="003A3D25"/>
    <w:rsid w:val="003A6CD7"/>
    <w:rsid w:val="003B0596"/>
    <w:rsid w:val="003B30AC"/>
    <w:rsid w:val="003B6A66"/>
    <w:rsid w:val="003C3EC9"/>
    <w:rsid w:val="003D127E"/>
    <w:rsid w:val="003D3396"/>
    <w:rsid w:val="003E04D7"/>
    <w:rsid w:val="003E2545"/>
    <w:rsid w:val="003F0079"/>
    <w:rsid w:val="003F0604"/>
    <w:rsid w:val="003F0DC5"/>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5674"/>
    <w:rsid w:val="00456814"/>
    <w:rsid w:val="0046314D"/>
    <w:rsid w:val="00472F48"/>
    <w:rsid w:val="00473060"/>
    <w:rsid w:val="00473F46"/>
    <w:rsid w:val="004817DD"/>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07093"/>
    <w:rsid w:val="00513FDD"/>
    <w:rsid w:val="005140BB"/>
    <w:rsid w:val="00516B7D"/>
    <w:rsid w:val="00523808"/>
    <w:rsid w:val="00525FE7"/>
    <w:rsid w:val="00526B95"/>
    <w:rsid w:val="0053115E"/>
    <w:rsid w:val="00531937"/>
    <w:rsid w:val="00532A9B"/>
    <w:rsid w:val="00535DC5"/>
    <w:rsid w:val="00543AE4"/>
    <w:rsid w:val="005474F8"/>
    <w:rsid w:val="00554A17"/>
    <w:rsid w:val="00554EEE"/>
    <w:rsid w:val="005568D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410C"/>
    <w:rsid w:val="005D705E"/>
    <w:rsid w:val="005E09CB"/>
    <w:rsid w:val="005E14BB"/>
    <w:rsid w:val="005E532E"/>
    <w:rsid w:val="005F2872"/>
    <w:rsid w:val="00600602"/>
    <w:rsid w:val="00600942"/>
    <w:rsid w:val="00602FBD"/>
    <w:rsid w:val="00605A46"/>
    <w:rsid w:val="00606EAF"/>
    <w:rsid w:val="00612B13"/>
    <w:rsid w:val="00613AF5"/>
    <w:rsid w:val="00620258"/>
    <w:rsid w:val="006210FB"/>
    <w:rsid w:val="006237FF"/>
    <w:rsid w:val="00630072"/>
    <w:rsid w:val="00637106"/>
    <w:rsid w:val="0064344A"/>
    <w:rsid w:val="00643902"/>
    <w:rsid w:val="00644A29"/>
    <w:rsid w:val="00645A45"/>
    <w:rsid w:val="0065047F"/>
    <w:rsid w:val="00651D2F"/>
    <w:rsid w:val="00654DA8"/>
    <w:rsid w:val="0065644A"/>
    <w:rsid w:val="00657B65"/>
    <w:rsid w:val="00660A04"/>
    <w:rsid w:val="00660E12"/>
    <w:rsid w:val="00672A43"/>
    <w:rsid w:val="0067415D"/>
    <w:rsid w:val="00680538"/>
    <w:rsid w:val="00683F6D"/>
    <w:rsid w:val="00686C1D"/>
    <w:rsid w:val="00687330"/>
    <w:rsid w:val="00692115"/>
    <w:rsid w:val="006953C3"/>
    <w:rsid w:val="006A1B65"/>
    <w:rsid w:val="006A43C6"/>
    <w:rsid w:val="006A6FF9"/>
    <w:rsid w:val="006B2EC6"/>
    <w:rsid w:val="006B3899"/>
    <w:rsid w:val="006B4BDE"/>
    <w:rsid w:val="006C2AAA"/>
    <w:rsid w:val="006C36AC"/>
    <w:rsid w:val="006C518F"/>
    <w:rsid w:val="006E5B89"/>
    <w:rsid w:val="006E635C"/>
    <w:rsid w:val="006F30EB"/>
    <w:rsid w:val="006F70E9"/>
    <w:rsid w:val="006F76A1"/>
    <w:rsid w:val="00701D50"/>
    <w:rsid w:val="00702A33"/>
    <w:rsid w:val="00703267"/>
    <w:rsid w:val="00705C3E"/>
    <w:rsid w:val="00706334"/>
    <w:rsid w:val="00710281"/>
    <w:rsid w:val="00721727"/>
    <w:rsid w:val="00733549"/>
    <w:rsid w:val="00733A8B"/>
    <w:rsid w:val="0073661A"/>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C0935"/>
    <w:rsid w:val="007F03A4"/>
    <w:rsid w:val="007F192E"/>
    <w:rsid w:val="007F5607"/>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49E9"/>
    <w:rsid w:val="00876A85"/>
    <w:rsid w:val="00876D21"/>
    <w:rsid w:val="0088558D"/>
    <w:rsid w:val="0088682F"/>
    <w:rsid w:val="008873B1"/>
    <w:rsid w:val="00893CED"/>
    <w:rsid w:val="00894618"/>
    <w:rsid w:val="008952E4"/>
    <w:rsid w:val="00896986"/>
    <w:rsid w:val="0089705C"/>
    <w:rsid w:val="008A6484"/>
    <w:rsid w:val="008A7FFA"/>
    <w:rsid w:val="008B2E32"/>
    <w:rsid w:val="008B634A"/>
    <w:rsid w:val="008B75F0"/>
    <w:rsid w:val="008C72F6"/>
    <w:rsid w:val="008D6273"/>
    <w:rsid w:val="008E123F"/>
    <w:rsid w:val="008E496B"/>
    <w:rsid w:val="008F613E"/>
    <w:rsid w:val="0090256C"/>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1529"/>
    <w:rsid w:val="009B480B"/>
    <w:rsid w:val="009B61FD"/>
    <w:rsid w:val="009C344C"/>
    <w:rsid w:val="009C6DDC"/>
    <w:rsid w:val="009C7B0F"/>
    <w:rsid w:val="009D1B44"/>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45A"/>
    <w:rsid w:val="00A82624"/>
    <w:rsid w:val="00A82C60"/>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61069"/>
    <w:rsid w:val="00B62026"/>
    <w:rsid w:val="00B6729B"/>
    <w:rsid w:val="00B706E1"/>
    <w:rsid w:val="00B778EC"/>
    <w:rsid w:val="00B91C6B"/>
    <w:rsid w:val="00BA4B79"/>
    <w:rsid w:val="00BA59E7"/>
    <w:rsid w:val="00BB4502"/>
    <w:rsid w:val="00BC610B"/>
    <w:rsid w:val="00BC6678"/>
    <w:rsid w:val="00BD4F86"/>
    <w:rsid w:val="00BD55BF"/>
    <w:rsid w:val="00BD608F"/>
    <w:rsid w:val="00BE0F87"/>
    <w:rsid w:val="00BE7D52"/>
    <w:rsid w:val="00BF615D"/>
    <w:rsid w:val="00BF6A56"/>
    <w:rsid w:val="00C04367"/>
    <w:rsid w:val="00C11306"/>
    <w:rsid w:val="00C159A9"/>
    <w:rsid w:val="00C1719C"/>
    <w:rsid w:val="00C17C14"/>
    <w:rsid w:val="00C208D9"/>
    <w:rsid w:val="00C2507D"/>
    <w:rsid w:val="00C35141"/>
    <w:rsid w:val="00C4561E"/>
    <w:rsid w:val="00C478F1"/>
    <w:rsid w:val="00C51644"/>
    <w:rsid w:val="00C5350B"/>
    <w:rsid w:val="00C53679"/>
    <w:rsid w:val="00C5412A"/>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1453"/>
    <w:rsid w:val="00CD367F"/>
    <w:rsid w:val="00CD4974"/>
    <w:rsid w:val="00CE2191"/>
    <w:rsid w:val="00CE2DAA"/>
    <w:rsid w:val="00CE6FCD"/>
    <w:rsid w:val="00CF5964"/>
    <w:rsid w:val="00CF6521"/>
    <w:rsid w:val="00D00322"/>
    <w:rsid w:val="00D02613"/>
    <w:rsid w:val="00D06E49"/>
    <w:rsid w:val="00D24B4E"/>
    <w:rsid w:val="00D25791"/>
    <w:rsid w:val="00D25A8E"/>
    <w:rsid w:val="00D27B70"/>
    <w:rsid w:val="00D32D98"/>
    <w:rsid w:val="00D34ABD"/>
    <w:rsid w:val="00D357C5"/>
    <w:rsid w:val="00D37B3B"/>
    <w:rsid w:val="00D5772E"/>
    <w:rsid w:val="00D74266"/>
    <w:rsid w:val="00D77874"/>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E04D7"/>
    <w:rsid w:val="00DE532A"/>
    <w:rsid w:val="00DE62AA"/>
    <w:rsid w:val="00DE6443"/>
    <w:rsid w:val="00DE6B57"/>
    <w:rsid w:val="00E048D0"/>
    <w:rsid w:val="00E121F7"/>
    <w:rsid w:val="00E12DF7"/>
    <w:rsid w:val="00E22BB6"/>
    <w:rsid w:val="00E415EA"/>
    <w:rsid w:val="00E5169C"/>
    <w:rsid w:val="00E61FC4"/>
    <w:rsid w:val="00E63BBB"/>
    <w:rsid w:val="00E721D3"/>
    <w:rsid w:val="00E72FFB"/>
    <w:rsid w:val="00E75A47"/>
    <w:rsid w:val="00E869E4"/>
    <w:rsid w:val="00E87B29"/>
    <w:rsid w:val="00E87EC3"/>
    <w:rsid w:val="00E974B4"/>
    <w:rsid w:val="00EA0D39"/>
    <w:rsid w:val="00EA501F"/>
    <w:rsid w:val="00EA7097"/>
    <w:rsid w:val="00EB0D78"/>
    <w:rsid w:val="00EB5DB8"/>
    <w:rsid w:val="00EB67B6"/>
    <w:rsid w:val="00EB7F69"/>
    <w:rsid w:val="00EC054A"/>
    <w:rsid w:val="00EC1A6C"/>
    <w:rsid w:val="00EC58E9"/>
    <w:rsid w:val="00ED2FE7"/>
    <w:rsid w:val="00ED7A95"/>
    <w:rsid w:val="00EE4628"/>
    <w:rsid w:val="00EE4B2C"/>
    <w:rsid w:val="00EF08EF"/>
    <w:rsid w:val="00F0017F"/>
    <w:rsid w:val="00F13F66"/>
    <w:rsid w:val="00F14415"/>
    <w:rsid w:val="00F14D33"/>
    <w:rsid w:val="00F2009D"/>
    <w:rsid w:val="00F2102C"/>
    <w:rsid w:val="00F22C0E"/>
    <w:rsid w:val="00F23030"/>
    <w:rsid w:val="00F2530B"/>
    <w:rsid w:val="00F313FE"/>
    <w:rsid w:val="00F3657E"/>
    <w:rsid w:val="00F40152"/>
    <w:rsid w:val="00F437A7"/>
    <w:rsid w:val="00F4546D"/>
    <w:rsid w:val="00F562AC"/>
    <w:rsid w:val="00F572E0"/>
    <w:rsid w:val="00F5735D"/>
    <w:rsid w:val="00F61B37"/>
    <w:rsid w:val="00F64955"/>
    <w:rsid w:val="00F65CC6"/>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C28"/>
    <w:rsid w:val="00FC4C83"/>
    <w:rsid w:val="00FC4D52"/>
    <w:rsid w:val="00FC6A64"/>
    <w:rsid w:val="00FD6876"/>
    <w:rsid w:val="00FD6F40"/>
    <w:rsid w:val="00FE15F0"/>
    <w:rsid w:val="00FE1E41"/>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7D63AB"/>
  <w15:docId w15:val="{01AB2E06-352F-4623-93CF-E661A4B97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 w:type="paragraph" w:customStyle="1" w:styleId="leipteksti">
    <w:name w:val="leipäteksti"/>
    <w:basedOn w:val="Normal"/>
    <w:qFormat/>
    <w:rsid w:val="001C425D"/>
    <w:pPr>
      <w:spacing w:after="240"/>
    </w:pPr>
    <w:rPr>
      <w:rFonts w:ascii="Tahoma" w:eastAsiaTheme="minorHAnsi" w:hAnsi="Tahoma" w:cstheme="minorHAnsi"/>
      <w:sz w:val="22"/>
      <w:szCs w:val="22"/>
      <w:lang w:eastAsia="en-US"/>
    </w:rPr>
  </w:style>
  <w:style w:type="paragraph" w:styleId="BodyText2">
    <w:name w:val="Body Text 2"/>
    <w:basedOn w:val="Normal"/>
    <w:link w:val="BodyText2Char"/>
    <w:semiHidden/>
    <w:unhideWhenUsed/>
    <w:rsid w:val="001C425D"/>
    <w:pPr>
      <w:spacing w:after="120" w:line="480" w:lineRule="auto"/>
    </w:pPr>
    <w:rPr>
      <w:rFonts w:ascii="Tahoma" w:hAnsi="Tahoma"/>
      <w:sz w:val="22"/>
    </w:rPr>
  </w:style>
  <w:style w:type="character" w:customStyle="1" w:styleId="BodyText2Char">
    <w:name w:val="Body Text 2 Char"/>
    <w:basedOn w:val="DefaultParagraphFont"/>
    <w:link w:val="BodyText2"/>
    <w:semiHidden/>
    <w:rsid w:val="001C425D"/>
    <w:rPr>
      <w:rFonts w:ascii="Tahoma" w:hAnsi="Tahoma"/>
      <w:sz w:val="22"/>
      <w:szCs w:val="24"/>
    </w:rPr>
  </w:style>
  <w:style w:type="character" w:styleId="CommentReference">
    <w:name w:val="annotation reference"/>
    <w:basedOn w:val="DefaultParagraphFont"/>
    <w:semiHidden/>
    <w:unhideWhenUsed/>
    <w:rsid w:val="00CD1453"/>
    <w:rPr>
      <w:sz w:val="16"/>
      <w:szCs w:val="16"/>
    </w:rPr>
  </w:style>
  <w:style w:type="paragraph" w:styleId="CommentText">
    <w:name w:val="annotation text"/>
    <w:basedOn w:val="Normal"/>
    <w:link w:val="CommentTextChar"/>
    <w:unhideWhenUsed/>
    <w:rsid w:val="00CD1453"/>
    <w:pPr>
      <w:spacing w:line="240" w:lineRule="auto"/>
    </w:pPr>
    <w:rPr>
      <w:sz w:val="20"/>
      <w:szCs w:val="20"/>
    </w:rPr>
  </w:style>
  <w:style w:type="character" w:customStyle="1" w:styleId="CommentTextChar">
    <w:name w:val="Comment Text Char"/>
    <w:basedOn w:val="DefaultParagraphFont"/>
    <w:link w:val="CommentText"/>
    <w:rsid w:val="00CD1453"/>
    <w:rPr>
      <w:rFonts w:asciiTheme="minorHAnsi" w:hAnsiTheme="minorHAnsi"/>
    </w:rPr>
  </w:style>
  <w:style w:type="paragraph" w:styleId="CommentSubject">
    <w:name w:val="annotation subject"/>
    <w:basedOn w:val="CommentText"/>
    <w:next w:val="CommentText"/>
    <w:link w:val="CommentSubjectChar"/>
    <w:semiHidden/>
    <w:unhideWhenUsed/>
    <w:rsid w:val="00CD1453"/>
    <w:rPr>
      <w:b/>
      <w:bCs/>
    </w:rPr>
  </w:style>
  <w:style w:type="character" w:customStyle="1" w:styleId="CommentSubjectChar">
    <w:name w:val="Comment Subject Char"/>
    <w:basedOn w:val="CommentTextChar"/>
    <w:link w:val="CommentSubject"/>
    <w:semiHidden/>
    <w:rsid w:val="00CD1453"/>
    <w:rPr>
      <w:rFonts w:asciiTheme="minorHAnsi"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comments" Target="comments.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Insin&#246;&#246;rity&#246;t\POHJA\2021\suomi\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Template>
  <TotalTime>0</TotalTime>
  <Pages>6</Pages>
  <Words>1001</Words>
  <Characters>5711</Characters>
  <Application>Microsoft Office Word</Application>
  <DocSecurity>0</DocSecurity>
  <Lines>47</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Verner Etola</dc:creator>
  <cp:lastModifiedBy>Verner Etola</cp:lastModifiedBy>
  <cp:revision>2</cp:revision>
  <dcterms:created xsi:type="dcterms:W3CDTF">2024-01-29T10:17:00Z</dcterms:created>
  <dcterms:modified xsi:type="dcterms:W3CDTF">2024-01-29T10:17:00Z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